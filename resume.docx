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Author"/>
        <w:tag w:val=""/>
        <w:id w:val="1246310863"/>
        <w:placeholder>
          <w:docPart w:val="F4A08AB8AA3540DF86485A727A92C228"/>
        </w:placeholder>
        <w:dataBinding w:prefixMappings="xmlns:ns0='http://purl.org/dc/elements/1.1/' xmlns:ns1='http://schemas.openxmlformats.org/package/2006/metadata/core-properties' " w:xpath="/ns1:coreProperties[1]/ns0:creator[1]" w:storeItemID="{6C3C8BC8-F283-45AE-878A-BAB7291924A1}"/>
        <w:text/>
      </w:sdtPr>
      <w:sdtEndPr/>
      <w:sdtContent>
        <w:p w:rsidR="00890501" w:rsidRDefault="008F66E1" w:rsidP="008F66E1">
          <w:pPr>
            <w:pStyle w:val="Title"/>
          </w:pPr>
          <w:r>
            <w:t>Saksham Badyal</w:t>
          </w:r>
        </w:p>
      </w:sdtContent>
    </w:sdt>
    <w:tbl>
      <w:tblPr>
        <w:tblStyle w:val="ResumeTable"/>
        <w:tblW w:w="5000" w:type="pct"/>
        <w:tblLook w:val="04A0" w:firstRow="1" w:lastRow="0" w:firstColumn="1" w:lastColumn="0" w:noHBand="0" w:noVBand="1"/>
        <w:tblDescription w:val="Contact Info"/>
      </w:tblPr>
      <w:tblGrid>
        <w:gridCol w:w="1657"/>
        <w:gridCol w:w="7415"/>
      </w:tblGrid>
      <w:tr w:rsidR="00890501" w:rsidTr="00890501">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890501" w:rsidRDefault="00890501"/>
        </w:tc>
        <w:tc>
          <w:tcPr>
            <w:tcW w:w="4087" w:type="pct"/>
          </w:tcPr>
          <w:p w:rsidR="00890501" w:rsidRDefault="00890501"/>
        </w:tc>
      </w:tr>
      <w:tr w:rsidR="00890501" w:rsidTr="00890501">
        <w:tc>
          <w:tcPr>
            <w:tcW w:w="913" w:type="pct"/>
          </w:tcPr>
          <w:p w:rsidR="00890501" w:rsidRPr="008822EC" w:rsidRDefault="00890501">
            <w:pPr>
              <w:rPr>
                <w:sz w:val="18"/>
                <w:szCs w:val="18"/>
              </w:rPr>
            </w:pPr>
          </w:p>
        </w:tc>
        <w:tc>
          <w:tcPr>
            <w:tcW w:w="4087" w:type="pct"/>
          </w:tcPr>
          <w:p w:rsidR="00890501" w:rsidRPr="008822EC" w:rsidRDefault="00775CE2" w:rsidP="00775CE2">
            <w:pPr>
              <w:pStyle w:val="ContactInfo"/>
              <w:rPr>
                <w:sz w:val="18"/>
                <w:szCs w:val="18"/>
              </w:rPr>
            </w:pPr>
            <w:r w:rsidRPr="008822EC">
              <w:rPr>
                <w:sz w:val="18"/>
                <w:szCs w:val="18"/>
              </w:rPr>
              <w:t xml:space="preserve">[1597 Maple Leaf </w:t>
            </w:r>
            <w:proofErr w:type="spellStart"/>
            <w:r w:rsidRPr="008822EC">
              <w:rPr>
                <w:sz w:val="18"/>
                <w:szCs w:val="18"/>
              </w:rPr>
              <w:t>Dr</w:t>
            </w:r>
            <w:proofErr w:type="spellEnd"/>
            <w:r w:rsidRPr="008822EC">
              <w:rPr>
                <w:sz w:val="18"/>
                <w:szCs w:val="18"/>
              </w:rPr>
              <w:t>, Pleasanton CA 94588]</w:t>
            </w:r>
            <w:r w:rsidR="00511600" w:rsidRPr="008822EC">
              <w:rPr>
                <w:sz w:val="18"/>
                <w:szCs w:val="18"/>
              </w:rPr>
              <w:t> </w:t>
            </w:r>
            <w:r w:rsidR="00511600" w:rsidRPr="008822EC">
              <w:rPr>
                <w:color w:val="A6A6A6" w:themeColor="background1" w:themeShade="A6"/>
                <w:sz w:val="18"/>
                <w:szCs w:val="18"/>
              </w:rPr>
              <w:t>|</w:t>
            </w:r>
            <w:r w:rsidR="00511600" w:rsidRPr="008822EC">
              <w:rPr>
                <w:sz w:val="18"/>
                <w:szCs w:val="18"/>
              </w:rPr>
              <w:t> </w:t>
            </w:r>
            <w:r w:rsidRPr="008822EC">
              <w:rPr>
                <w:sz w:val="18"/>
                <w:szCs w:val="18"/>
              </w:rPr>
              <w:t>[925</w:t>
            </w:r>
            <w:r w:rsidR="00484ED1">
              <w:rPr>
                <w:sz w:val="18"/>
                <w:szCs w:val="18"/>
              </w:rPr>
              <w:t>-</w:t>
            </w:r>
            <w:r w:rsidRPr="008822EC">
              <w:rPr>
                <w:sz w:val="18"/>
                <w:szCs w:val="18"/>
              </w:rPr>
              <w:t>464</w:t>
            </w:r>
            <w:r w:rsidR="00484ED1">
              <w:rPr>
                <w:sz w:val="18"/>
                <w:szCs w:val="18"/>
              </w:rPr>
              <w:t>-</w:t>
            </w:r>
            <w:r w:rsidRPr="008822EC">
              <w:rPr>
                <w:sz w:val="18"/>
                <w:szCs w:val="18"/>
              </w:rPr>
              <w:t>6246]</w:t>
            </w:r>
            <w:r w:rsidR="00511600" w:rsidRPr="008822EC">
              <w:rPr>
                <w:sz w:val="18"/>
                <w:szCs w:val="18"/>
              </w:rPr>
              <w:t> </w:t>
            </w:r>
            <w:r w:rsidR="00511600" w:rsidRPr="008822EC">
              <w:rPr>
                <w:color w:val="A6A6A6" w:themeColor="background1" w:themeShade="A6"/>
                <w:sz w:val="18"/>
                <w:szCs w:val="18"/>
              </w:rPr>
              <w:t>|</w:t>
            </w:r>
            <w:r w:rsidR="00511600" w:rsidRPr="008822EC">
              <w:rPr>
                <w:sz w:val="18"/>
                <w:szCs w:val="18"/>
              </w:rPr>
              <w:t> </w:t>
            </w:r>
            <w:r w:rsidRPr="008822EC">
              <w:rPr>
                <w:sz w:val="18"/>
                <w:szCs w:val="18"/>
              </w:rPr>
              <w:t>[</w:t>
            </w:r>
            <w:r w:rsidR="00F54814">
              <w:rPr>
                <w:sz w:val="18"/>
                <w:szCs w:val="18"/>
              </w:rPr>
              <w:t>badyal@wisc.edu</w:t>
            </w:r>
            <w:r w:rsidRPr="008822EC">
              <w:rPr>
                <w:sz w:val="18"/>
                <w:szCs w:val="18"/>
              </w:rPr>
              <w:t>]</w:t>
            </w:r>
          </w:p>
        </w:tc>
      </w:tr>
    </w:tbl>
    <w:p w:rsidR="00890501" w:rsidRDefault="00511600">
      <w:pPr>
        <w:pStyle w:val="SectionHeading"/>
      </w:pPr>
      <w:r>
        <w:t>Summary</w:t>
      </w:r>
    </w:p>
    <w:tbl>
      <w:tblPr>
        <w:tblStyle w:val="ResumeTable"/>
        <w:tblW w:w="5000" w:type="pct"/>
        <w:tblLook w:val="04A0" w:firstRow="1" w:lastRow="0" w:firstColumn="1" w:lastColumn="0" w:noHBand="0" w:noVBand="1"/>
        <w:tblDescription w:val="Summary"/>
      </w:tblPr>
      <w:tblGrid>
        <w:gridCol w:w="1657"/>
        <w:gridCol w:w="7415"/>
      </w:tblGrid>
      <w:tr w:rsidR="00890501" w:rsidTr="00890501">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890501" w:rsidRDefault="00890501"/>
        </w:tc>
        <w:tc>
          <w:tcPr>
            <w:tcW w:w="4087" w:type="pct"/>
          </w:tcPr>
          <w:p w:rsidR="00890501" w:rsidRDefault="00890501"/>
        </w:tc>
      </w:tr>
      <w:tr w:rsidR="00890501" w:rsidTr="00890501">
        <w:tc>
          <w:tcPr>
            <w:tcW w:w="913" w:type="pct"/>
          </w:tcPr>
          <w:p w:rsidR="00890501" w:rsidRDefault="00890501"/>
        </w:tc>
        <w:tc>
          <w:tcPr>
            <w:tcW w:w="4087" w:type="pct"/>
          </w:tcPr>
          <w:p w:rsidR="00890501" w:rsidRDefault="00C13E8D" w:rsidP="00C13E8D">
            <w:r>
              <w:t xml:space="preserve">I am a </w:t>
            </w:r>
            <w:r w:rsidR="00F54814">
              <w:t>freshman majoring in computer science</w:t>
            </w:r>
            <w:r>
              <w:t xml:space="preserve"> looking for </w:t>
            </w:r>
            <w:r w:rsidR="00484ED1">
              <w:t>opportunities</w:t>
            </w:r>
            <w:r>
              <w:t xml:space="preserve"> to use my creative thinking to help out companies and organizations in an ever-changing computing world that increasingly affects all parts of our lives.</w:t>
            </w:r>
          </w:p>
          <w:p w:rsidR="00F54814" w:rsidRDefault="00F54814" w:rsidP="00C13E8D">
            <w:proofErr w:type="spellStart"/>
            <w:r>
              <w:t>Github</w:t>
            </w:r>
            <w:proofErr w:type="spellEnd"/>
            <w:r>
              <w:t xml:space="preserve"> – github.com/</w:t>
            </w:r>
            <w:proofErr w:type="spellStart"/>
            <w:r>
              <w:t>sakshamthegreat</w:t>
            </w:r>
            <w:proofErr w:type="spellEnd"/>
          </w:p>
        </w:tc>
      </w:tr>
    </w:tbl>
    <w:p w:rsidR="00890501" w:rsidRDefault="00511600">
      <w:pPr>
        <w:pStyle w:val="SectionHeading"/>
      </w:pPr>
      <w:r>
        <w:t>Computer Skills</w:t>
      </w:r>
    </w:p>
    <w:tbl>
      <w:tblPr>
        <w:tblStyle w:val="ResumeTable"/>
        <w:tblW w:w="5000" w:type="pct"/>
        <w:tblLook w:val="04A0" w:firstRow="1" w:lastRow="0" w:firstColumn="1" w:lastColumn="0" w:noHBand="0" w:noVBand="1"/>
        <w:tblDescription w:val="Skills"/>
      </w:tblPr>
      <w:tblGrid>
        <w:gridCol w:w="1657"/>
        <w:gridCol w:w="7415"/>
      </w:tblGrid>
      <w:tr w:rsidR="00890501" w:rsidTr="00890501">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890501" w:rsidRDefault="00890501"/>
        </w:tc>
        <w:tc>
          <w:tcPr>
            <w:tcW w:w="4087" w:type="pct"/>
          </w:tcPr>
          <w:p w:rsidR="00890501" w:rsidRDefault="00890501"/>
        </w:tc>
      </w:tr>
      <w:tr w:rsidR="00890501" w:rsidTr="00890501">
        <w:tc>
          <w:tcPr>
            <w:tcW w:w="913" w:type="pct"/>
          </w:tcPr>
          <w:p w:rsidR="00890501" w:rsidRDefault="00890501"/>
        </w:tc>
        <w:tc>
          <w:tcPr>
            <w:tcW w:w="4087" w:type="pct"/>
          </w:tcPr>
          <w:p w:rsidR="00890501" w:rsidRDefault="00511600">
            <w:pPr>
              <w:pStyle w:val="Subsection"/>
            </w:pPr>
            <w:r>
              <w:t>Languages</w:t>
            </w:r>
          </w:p>
          <w:p w:rsidR="00890501" w:rsidRDefault="00C94428" w:rsidP="00C94428">
            <w:pPr>
              <w:pStyle w:val="ListBullet"/>
            </w:pPr>
            <w:r>
              <w:t>Java</w:t>
            </w:r>
          </w:p>
          <w:p w:rsidR="00C94428" w:rsidRDefault="00C94428" w:rsidP="00C94428">
            <w:pPr>
              <w:pStyle w:val="ListBullet"/>
            </w:pPr>
            <w:r>
              <w:t>Python</w:t>
            </w:r>
          </w:p>
          <w:p w:rsidR="00C94428" w:rsidRDefault="00C94428" w:rsidP="00C94428">
            <w:pPr>
              <w:pStyle w:val="ListBullet"/>
            </w:pPr>
            <w:r>
              <w:t>HTML and CSS</w:t>
            </w:r>
          </w:p>
        </w:tc>
      </w:tr>
      <w:sdt>
        <w:sdtPr>
          <w:id w:val="1857463929"/>
          <w15:repeatingSection/>
        </w:sdtPr>
        <w:sdtEndPr/>
        <w:sdtContent>
          <w:sdt>
            <w:sdtPr>
              <w:id w:val="2011181661"/>
              <w:placeholder>
                <w:docPart w:val="CBF3C1459A7B4172AB9811DABCFFBD57"/>
              </w:placeholder>
              <w15:repeatingSectionItem/>
            </w:sdtPr>
            <w:sdtEndPr/>
            <w:sdtContent>
              <w:tr w:rsidR="00890501" w:rsidTr="00890501">
                <w:tc>
                  <w:tcPr>
                    <w:tcW w:w="913" w:type="pct"/>
                  </w:tcPr>
                  <w:p w:rsidR="00890501" w:rsidRDefault="00890501"/>
                </w:tc>
                <w:tc>
                  <w:tcPr>
                    <w:tcW w:w="4087" w:type="pct"/>
                  </w:tcPr>
                  <w:p w:rsidR="00522D00" w:rsidRPr="00522D00" w:rsidRDefault="00511600" w:rsidP="00522D00">
                    <w:pPr>
                      <w:pStyle w:val="Subsection"/>
                    </w:pPr>
                    <w:r>
                      <w:t>Software</w:t>
                    </w:r>
                  </w:p>
                  <w:p w:rsidR="00BD53FE" w:rsidRDefault="00BD53FE" w:rsidP="00BD53FE">
                    <w:pPr>
                      <w:pStyle w:val="ListBullet"/>
                    </w:pPr>
                    <w:r>
                      <w:t>Good experience with Illustrator, Dreamweaver, and Photoshop</w:t>
                    </w:r>
                    <w:r w:rsidRPr="00522D00">
                      <w:t xml:space="preserve"> </w:t>
                    </w:r>
                  </w:p>
                  <w:p w:rsidR="00BD53FE" w:rsidRPr="00BD53FE" w:rsidRDefault="00BD53FE" w:rsidP="00BD53FE">
                    <w:pPr>
                      <w:pStyle w:val="ListBullet"/>
                      <w:numPr>
                        <w:ilvl w:val="0"/>
                        <w:numId w:val="0"/>
                      </w:numPr>
                      <w:rPr>
                        <w:color w:val="auto"/>
                      </w:rPr>
                    </w:pPr>
                    <w:r w:rsidRPr="00BD53FE">
                      <w:rPr>
                        <w:color w:val="auto"/>
                      </w:rPr>
                      <w:t>Achievements</w:t>
                    </w:r>
                  </w:p>
                  <w:p w:rsidR="00522D00" w:rsidRDefault="00522D00" w:rsidP="00BD53FE">
                    <w:pPr>
                      <w:pStyle w:val="ListBullet"/>
                    </w:pPr>
                    <w:r w:rsidRPr="00522D00">
                      <w:t>Worked and built own android game</w:t>
                    </w:r>
                    <w:r>
                      <w:t xml:space="preserve"> that utilized the accelerometers of the devi</w:t>
                    </w:r>
                    <w:r w:rsidR="001D4DDA">
                      <w:t xml:space="preserve">ce </w:t>
                    </w:r>
                    <w:r w:rsidR="0020310A">
                      <w:t xml:space="preserve">to control a circle onscreen that was </w:t>
                    </w:r>
                    <w:r w:rsidR="00D064C2">
                      <w:t>to absorb</w:t>
                    </w:r>
                    <w:r w:rsidR="0020310A">
                      <w:t xml:space="preserve"> smaller balls, but</w:t>
                    </w:r>
                    <w:r w:rsidR="00D064C2">
                      <w:t xml:space="preserve"> to stop itself from being absorbed by </w:t>
                    </w:r>
                    <w:r w:rsidR="0020310A">
                      <w:t>larger balls [simple concept that’s easy to learn but hard to master]</w:t>
                    </w:r>
                  </w:p>
                  <w:p w:rsidR="00D064C2" w:rsidRDefault="00D064C2" w:rsidP="00522D00">
                    <w:pPr>
                      <w:pStyle w:val="ListBullet"/>
                    </w:pPr>
                    <w:r>
                      <w:t>Had several different game difficulties levels</w:t>
                    </w:r>
                  </w:p>
                  <w:p w:rsidR="00890501" w:rsidRDefault="0020310A" w:rsidP="00BD53FE">
                    <w:pPr>
                      <w:pStyle w:val="ListBullet"/>
                    </w:pPr>
                    <w:r>
                      <w:t>Upgraded the game by focusing</w:t>
                    </w:r>
                    <w:r w:rsidR="00522D00">
                      <w:t xml:space="preserve"> on making objects on the screen move based on change in tilt rather than the tilt value itself, resulting in higher accuracy, created a panel of high scores, added app linking capabilities to share and post high scores</w:t>
                    </w:r>
                  </w:p>
                </w:tc>
              </w:tr>
            </w:sdtContent>
          </w:sdt>
        </w:sdtContent>
      </w:sdt>
    </w:tbl>
    <w:p w:rsidR="00890501" w:rsidRDefault="00511600">
      <w:pPr>
        <w:pStyle w:val="SectionHeading"/>
      </w:pPr>
      <w:r>
        <w:t>Experience</w:t>
      </w:r>
    </w:p>
    <w:tbl>
      <w:tblPr>
        <w:tblStyle w:val="ResumeTable"/>
        <w:tblW w:w="5000" w:type="pct"/>
        <w:tblLook w:val="04A0" w:firstRow="1" w:lastRow="0" w:firstColumn="1" w:lastColumn="0" w:noHBand="0" w:noVBand="1"/>
        <w:tblDescription w:val="Experience"/>
      </w:tblPr>
      <w:tblGrid>
        <w:gridCol w:w="1657"/>
        <w:gridCol w:w="7415"/>
      </w:tblGrid>
      <w:tr w:rsidR="00890501" w:rsidTr="00890501">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890501" w:rsidRDefault="00890501">
            <w:pPr>
              <w:spacing w:line="240" w:lineRule="auto"/>
            </w:pPr>
          </w:p>
        </w:tc>
        <w:tc>
          <w:tcPr>
            <w:tcW w:w="4087" w:type="pct"/>
          </w:tcPr>
          <w:p w:rsidR="00890501" w:rsidRDefault="00890501">
            <w:pPr>
              <w:spacing w:line="240" w:lineRule="auto"/>
            </w:pPr>
          </w:p>
        </w:tc>
      </w:tr>
      <w:sdt>
        <w:sdtPr>
          <w:rPr>
            <w:color w:val="595959" w:themeColor="text1" w:themeTint="A6"/>
          </w:rPr>
          <w:id w:val="-1144189173"/>
          <w15:repeatingSection/>
        </w:sdtPr>
        <w:sdtEndPr/>
        <w:sdtContent>
          <w:sdt>
            <w:sdtPr>
              <w:rPr>
                <w:color w:val="595959" w:themeColor="text1" w:themeTint="A6"/>
              </w:rPr>
              <w:id w:val="-693077924"/>
              <w:placeholder>
                <w:docPart w:val="DA081A8B53B442AD9A2AF4D082EE7B7C"/>
              </w:placeholder>
              <w15:repeatingSectionItem/>
            </w:sdtPr>
            <w:sdtEndPr/>
            <w:sdtContent>
              <w:tr w:rsidR="00966401" w:rsidTr="00300620">
                <w:tc>
                  <w:tcPr>
                    <w:tcW w:w="913" w:type="pct"/>
                  </w:tcPr>
                  <w:p w:rsidR="00966401" w:rsidRDefault="00966401" w:rsidP="00300620">
                    <w:pPr>
                      <w:pStyle w:val="Date"/>
                    </w:pPr>
                    <w:r>
                      <w:t>June 2017 – August 2017</w:t>
                    </w:r>
                  </w:p>
                </w:tc>
                <w:tc>
                  <w:tcPr>
                    <w:tcW w:w="4087" w:type="pct"/>
                  </w:tcPr>
                  <w:p w:rsidR="00966401" w:rsidRDefault="00966401" w:rsidP="00300620">
                    <w:pPr>
                      <w:pStyle w:val="Subsection"/>
                    </w:pPr>
                    <w:r>
                      <w:t>[IT Intern], </w:t>
                    </w:r>
                    <w:r>
                      <w:rPr>
                        <w:rStyle w:val="Emphasis"/>
                      </w:rPr>
                      <w:t>Cavium Inc.</w:t>
                    </w:r>
                  </w:p>
                  <w:p w:rsidR="00966401" w:rsidRDefault="00966401" w:rsidP="00300620">
                    <w:pPr>
                      <w:pStyle w:val="ListBullet"/>
                    </w:pPr>
                    <w:r>
                      <w:t>Helped manage a network of computers and servers, by helping resolve issues such as server downs and other hardware issues</w:t>
                    </w:r>
                  </w:p>
                  <w:p w:rsidR="00966401" w:rsidRDefault="00966401" w:rsidP="00300620">
                    <w:pPr>
                      <w:pStyle w:val="ListBullet"/>
                    </w:pPr>
                    <w:r>
                      <w:t>Imaged new laptops and created new images for new laptop models being tested</w:t>
                    </w:r>
                  </w:p>
                  <w:p w:rsidR="00966401" w:rsidRDefault="00966401" w:rsidP="00300620">
                    <w:pPr>
                      <w:pStyle w:val="ListBullet"/>
                    </w:pPr>
                    <w:r>
                      <w:t>Helped create a new method of setting up computers through WDS using PXE, reducing downtime by 30%</w:t>
                    </w:r>
                  </w:p>
                </w:tc>
              </w:tr>
            </w:sdtContent>
          </w:sdt>
        </w:sdtContent>
      </w:sdt>
      <w:tr w:rsidR="007F3CBB" w:rsidTr="007F3CBB">
        <w:trPr>
          <w:trHeight w:val="2358"/>
        </w:trPr>
        <w:tc>
          <w:tcPr>
            <w:tcW w:w="913" w:type="pct"/>
          </w:tcPr>
          <w:p w:rsidR="007F3CBB" w:rsidRDefault="00484ED1" w:rsidP="007F3CBB">
            <w:pPr>
              <w:pStyle w:val="Date"/>
            </w:pPr>
            <w:r>
              <w:lastRenderedPageBreak/>
              <w:t>June 2016</w:t>
            </w:r>
            <w:r w:rsidR="007F3CBB">
              <w:t xml:space="preserve"> </w:t>
            </w:r>
            <w:r>
              <w:t>– August 2016</w:t>
            </w:r>
          </w:p>
        </w:tc>
        <w:tc>
          <w:tcPr>
            <w:tcW w:w="4087" w:type="pct"/>
          </w:tcPr>
          <w:p w:rsidR="007F3CBB" w:rsidRDefault="007F3CBB" w:rsidP="007F3CBB">
            <w:pPr>
              <w:pStyle w:val="Subsection"/>
              <w:tabs>
                <w:tab w:val="left" w:pos="2400"/>
              </w:tabs>
            </w:pPr>
            <w:r>
              <w:t>[</w:t>
            </w:r>
            <w:r w:rsidR="00484ED1">
              <w:t>Software Engineer Trainee</w:t>
            </w:r>
            <w:r>
              <w:t>],  </w:t>
            </w:r>
            <w:r w:rsidR="00484ED1">
              <w:rPr>
                <w:rStyle w:val="Emphasis"/>
              </w:rPr>
              <w:t>LinkedIn</w:t>
            </w:r>
          </w:p>
          <w:p w:rsidR="007F3CBB" w:rsidRDefault="00484ED1" w:rsidP="007F3CBB">
            <w:pPr>
              <w:pStyle w:val="ListBullet"/>
            </w:pPr>
            <w:r>
              <w:t>Worked on the NOC team</w:t>
            </w:r>
          </w:p>
          <w:p w:rsidR="00484ED1" w:rsidRDefault="00484ED1" w:rsidP="007F3CBB">
            <w:pPr>
              <w:pStyle w:val="ListBullet"/>
            </w:pPr>
            <w:r>
              <w:t>Helped build a tool that gathered all the information required for SRE teams to communicate with developer teams into one place</w:t>
            </w:r>
            <w:r w:rsidR="00BD53FE">
              <w:t>, which reduced wrongly assigned tickets by 50%</w:t>
            </w:r>
          </w:p>
          <w:p w:rsidR="00484ED1" w:rsidRDefault="00484ED1" w:rsidP="007F3CBB">
            <w:pPr>
              <w:pStyle w:val="ListBullet"/>
            </w:pPr>
            <w:r>
              <w:t>Was in charge of the front-end (HTML, Python), and upon completion, moved to help work on the backend Python)</w:t>
            </w:r>
          </w:p>
        </w:tc>
      </w:tr>
      <w:tr w:rsidR="00484ED1" w:rsidTr="006C4B7E">
        <w:trPr>
          <w:trHeight w:val="2358"/>
        </w:trPr>
        <w:tc>
          <w:tcPr>
            <w:tcW w:w="913" w:type="pct"/>
          </w:tcPr>
          <w:p w:rsidR="00484ED1" w:rsidRDefault="00484ED1" w:rsidP="00484ED1">
            <w:pPr>
              <w:pStyle w:val="Date"/>
            </w:pPr>
            <w:r>
              <w:t xml:space="preserve">August 2016 </w:t>
            </w:r>
            <w:r w:rsidR="00966401">
              <w:t>– June 2017</w:t>
            </w:r>
          </w:p>
        </w:tc>
        <w:tc>
          <w:tcPr>
            <w:tcW w:w="4087" w:type="pct"/>
          </w:tcPr>
          <w:p w:rsidR="00484ED1" w:rsidRDefault="00484ED1" w:rsidP="00484ED1">
            <w:pPr>
              <w:pStyle w:val="Subsection"/>
              <w:tabs>
                <w:tab w:val="left" w:pos="2400"/>
              </w:tabs>
            </w:pPr>
            <w:r>
              <w:t>[Co-President],  </w:t>
            </w:r>
            <w:r>
              <w:rPr>
                <w:rStyle w:val="Emphasis"/>
              </w:rPr>
              <w:t>ACE Coding</w:t>
            </w:r>
            <w:r>
              <w:rPr>
                <w:rStyle w:val="Emphasis"/>
              </w:rPr>
              <w:tab/>
            </w:r>
          </w:p>
          <w:p w:rsidR="00484ED1" w:rsidRDefault="00484ED1" w:rsidP="00484ED1">
            <w:pPr>
              <w:pStyle w:val="ListBullet"/>
            </w:pPr>
            <w:r>
              <w:t>Taught middle schoolers how to create programs in JAVA and use variables, methods, classes, and take in user input in hourly classes weekly that were augmented by optional coursework to be done at home</w:t>
            </w:r>
          </w:p>
          <w:p w:rsidR="00484ED1" w:rsidRDefault="00484ED1" w:rsidP="00484ED1">
            <w:pPr>
              <w:pStyle w:val="ListBullet"/>
            </w:pPr>
            <w:r>
              <w:t>Managed a three branches with roughly 30 -50 students each</w:t>
            </w:r>
          </w:p>
          <w:p w:rsidR="00484ED1" w:rsidRDefault="00484ED1" w:rsidP="00484ED1">
            <w:pPr>
              <w:pStyle w:val="ListBullet"/>
            </w:pPr>
            <w:r>
              <w:t>Arranged a coding event called ACE Code Day to allow students to learn how to coding across various topics with over 200 people in attendance</w:t>
            </w:r>
          </w:p>
        </w:tc>
      </w:tr>
      <w:sdt>
        <w:sdtPr>
          <w:rPr>
            <w:color w:val="595959" w:themeColor="text1" w:themeTint="A6"/>
          </w:rPr>
          <w:id w:val="2134515857"/>
          <w15:repeatingSection/>
        </w:sdtPr>
        <w:sdtEndPr/>
        <w:sdtContent>
          <w:sdt>
            <w:sdtPr>
              <w:rPr>
                <w:color w:val="595959" w:themeColor="text1" w:themeTint="A6"/>
              </w:rPr>
              <w:id w:val="-1720349855"/>
              <w:placeholder>
                <w:docPart w:val="25615531106C4DB2B0CA799D8FC3272F"/>
              </w:placeholder>
              <w15:repeatingSectionItem/>
            </w:sdtPr>
            <w:sdtEndPr/>
            <w:sdtContent>
              <w:tr w:rsidR="00966401" w:rsidTr="009F1F08">
                <w:tc>
                  <w:tcPr>
                    <w:tcW w:w="913" w:type="pct"/>
                  </w:tcPr>
                  <w:p w:rsidR="00966401" w:rsidRDefault="00966401" w:rsidP="009F1F08">
                    <w:pPr>
                      <w:pStyle w:val="Date"/>
                    </w:pPr>
                    <w:r>
                      <w:t>August 2015-March 2016</w:t>
                    </w:r>
                  </w:p>
                </w:tc>
                <w:tc>
                  <w:tcPr>
                    <w:tcW w:w="4087" w:type="pct"/>
                  </w:tcPr>
                  <w:p w:rsidR="00966401" w:rsidRDefault="00966401" w:rsidP="009F1F08">
                    <w:pPr>
                      <w:pStyle w:val="Subsection"/>
                    </w:pPr>
                    <w:r>
                      <w:t>[Teacher’s Assistant],  </w:t>
                    </w:r>
                    <w:r>
                      <w:rPr>
                        <w:rStyle w:val="Emphasis"/>
                      </w:rPr>
                      <w:t>Amador Valley High School</w:t>
                    </w:r>
                  </w:p>
                  <w:p w:rsidR="00966401" w:rsidRDefault="00966401" w:rsidP="009F1F08">
                    <w:pPr>
                      <w:pStyle w:val="ListBullet"/>
                    </w:pPr>
                    <w:r>
                      <w:t>Took on role of auxiliary instructor, answering students’ questions on different concepts as well as helping them iron out bugs in their projects, generally allowing the class to move at a faster pace that normally would have been impossible without my presence</w:t>
                    </w:r>
                  </w:p>
                  <w:p w:rsidR="00966401" w:rsidRDefault="00966401" w:rsidP="009F1F08">
                    <w:pPr>
                      <w:pStyle w:val="ListBullet"/>
                    </w:pPr>
                    <w:r>
                      <w:t xml:space="preserve">Built the framework for future projects, allowing the teacher to spend more time teaching and less </w:t>
                    </w:r>
                    <w:bookmarkStart w:id="0" w:name="_GoBack"/>
                    <w:bookmarkEnd w:id="0"/>
                    <w:r>
                      <w:t>time working on the curriculum</w:t>
                    </w:r>
                  </w:p>
                  <w:p w:rsidR="00966401" w:rsidRDefault="00966401" w:rsidP="009F1F08">
                    <w:pPr>
                      <w:pStyle w:val="ListBullet"/>
                    </w:pPr>
                    <w:r>
                      <w:t xml:space="preserve">Corrected and created answer keys for tests, helping to iron out faults in and offer clarifications for assessments </w:t>
                    </w:r>
                  </w:p>
                </w:tc>
              </w:tr>
            </w:sdtContent>
          </w:sdt>
        </w:sdtContent>
      </w:sdt>
      <w:tr w:rsidR="00484ED1" w:rsidTr="006C4B7E">
        <w:trPr>
          <w:trHeight w:val="2358"/>
        </w:trPr>
        <w:tc>
          <w:tcPr>
            <w:tcW w:w="913" w:type="pct"/>
          </w:tcPr>
          <w:p w:rsidR="00484ED1" w:rsidRDefault="00484ED1" w:rsidP="00484ED1">
            <w:pPr>
              <w:pStyle w:val="Date"/>
            </w:pPr>
            <w:r>
              <w:t>August 2014 -March 2015</w:t>
            </w:r>
          </w:p>
        </w:tc>
        <w:tc>
          <w:tcPr>
            <w:tcW w:w="4087" w:type="pct"/>
          </w:tcPr>
          <w:p w:rsidR="00484ED1" w:rsidRDefault="00484ED1" w:rsidP="00484ED1">
            <w:pPr>
              <w:pStyle w:val="Subsection"/>
              <w:tabs>
                <w:tab w:val="left" w:pos="2400"/>
              </w:tabs>
            </w:pPr>
            <w:r>
              <w:t>[Student Teacher],  </w:t>
            </w:r>
            <w:r>
              <w:rPr>
                <w:rStyle w:val="Emphasis"/>
              </w:rPr>
              <w:t>ACE Coding</w:t>
            </w:r>
            <w:r>
              <w:rPr>
                <w:rStyle w:val="Emphasis"/>
              </w:rPr>
              <w:tab/>
            </w:r>
          </w:p>
          <w:p w:rsidR="00484ED1" w:rsidRDefault="00484ED1" w:rsidP="00484ED1">
            <w:pPr>
              <w:pStyle w:val="ListBullet"/>
            </w:pPr>
            <w:r>
              <w:t xml:space="preserve">Taught middle schoolers </w:t>
            </w:r>
            <w:r w:rsidR="00BD53FE">
              <w:t>how to create programs in Java</w:t>
            </w:r>
            <w:r>
              <w:t xml:space="preserve"> a</w:t>
            </w:r>
            <w:r w:rsidR="00BD53FE">
              <w:t>bout how to</w:t>
            </w:r>
            <w:r>
              <w:t xml:space="preserve"> use variables, methods, classes, and take in user input in hourly classes weekly that were augmented by optional coursework to be done at home</w:t>
            </w:r>
          </w:p>
          <w:p w:rsidR="00484ED1" w:rsidRDefault="00484ED1" w:rsidP="00484ED1">
            <w:pPr>
              <w:pStyle w:val="ListBullet"/>
            </w:pPr>
            <w:r>
              <w:t>Managed a class of about 50 children with an 80% retention rate by the end the course</w:t>
            </w:r>
          </w:p>
          <w:p w:rsidR="00484ED1" w:rsidRDefault="00484ED1" w:rsidP="00484ED1">
            <w:pPr>
              <w:pStyle w:val="ListBullet"/>
            </w:pPr>
            <w:r>
              <w:t>By the end of the course, students were able to make fully working multifunction calculators that could take in user input, repeat themselves, and could be exported to any computer</w:t>
            </w:r>
          </w:p>
        </w:tc>
      </w:tr>
    </w:tbl>
    <w:p w:rsidR="00890501" w:rsidRDefault="00511600">
      <w:pPr>
        <w:pStyle w:val="SectionHeading"/>
      </w:pPr>
      <w:r>
        <w:t>Education</w:t>
      </w:r>
    </w:p>
    <w:tbl>
      <w:tblPr>
        <w:tblStyle w:val="ResumeTable"/>
        <w:tblW w:w="5000" w:type="pct"/>
        <w:tblLook w:val="04A0" w:firstRow="1" w:lastRow="0" w:firstColumn="1" w:lastColumn="0" w:noHBand="0" w:noVBand="1"/>
        <w:tblDescription w:val="Education"/>
      </w:tblPr>
      <w:tblGrid>
        <w:gridCol w:w="1657"/>
        <w:gridCol w:w="7415"/>
      </w:tblGrid>
      <w:tr w:rsidR="00890501" w:rsidTr="00890501">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890501" w:rsidRDefault="00890501">
            <w:pPr>
              <w:spacing w:line="240" w:lineRule="auto"/>
            </w:pPr>
          </w:p>
        </w:tc>
        <w:tc>
          <w:tcPr>
            <w:tcW w:w="4087" w:type="pct"/>
          </w:tcPr>
          <w:p w:rsidR="00890501" w:rsidRDefault="00890501">
            <w:pPr>
              <w:spacing w:line="240" w:lineRule="auto"/>
            </w:pPr>
          </w:p>
        </w:tc>
      </w:tr>
      <w:tr w:rsidR="00890501" w:rsidTr="00890501">
        <w:tc>
          <w:tcPr>
            <w:tcW w:w="913" w:type="pct"/>
          </w:tcPr>
          <w:p w:rsidR="00890501" w:rsidRDefault="00522D00" w:rsidP="00522D00">
            <w:pPr>
              <w:pStyle w:val="Date"/>
            </w:pPr>
            <w:r>
              <w:t xml:space="preserve">August 2015 </w:t>
            </w:r>
            <w:r w:rsidR="007F3CBB">
              <w:t>– July 2016</w:t>
            </w:r>
          </w:p>
        </w:tc>
        <w:tc>
          <w:tcPr>
            <w:tcW w:w="4087" w:type="pct"/>
          </w:tcPr>
          <w:p w:rsidR="00890501" w:rsidRDefault="00AD446A" w:rsidP="00522D00">
            <w:pPr>
              <w:pStyle w:val="Subsection"/>
            </w:pPr>
            <w:r>
              <w:t>AP Calculus</w:t>
            </w:r>
            <w:r w:rsidR="00F54814">
              <w:t xml:space="preserve"> and AP Computer Science,</w:t>
            </w:r>
            <w:r w:rsidR="00511600">
              <w:t> </w:t>
            </w:r>
            <w:r w:rsidR="00522D00">
              <w:rPr>
                <w:rStyle w:val="Emphasis"/>
              </w:rPr>
              <w:t>Amador Valley High School</w:t>
            </w:r>
          </w:p>
        </w:tc>
      </w:tr>
      <w:sdt>
        <w:sdtPr>
          <w:id w:val="1945648944"/>
          <w15:repeatingSection/>
        </w:sdtPr>
        <w:sdtEndPr/>
        <w:sdtContent>
          <w:sdt>
            <w:sdtPr>
              <w:id w:val="1768577862"/>
              <w:placeholder>
                <w:docPart w:val="CBF3C1459A7B4172AB9811DABCFFBD57"/>
              </w:placeholder>
              <w15:repeatingSectionItem/>
            </w:sdtPr>
            <w:sdtEndPr/>
            <w:sdtContent>
              <w:tr w:rsidR="00890501" w:rsidTr="00890501">
                <w:tc>
                  <w:tcPr>
                    <w:tcW w:w="913" w:type="pct"/>
                  </w:tcPr>
                  <w:p w:rsidR="00890501" w:rsidRDefault="00F54814" w:rsidP="00522D00">
                    <w:pPr>
                      <w:pStyle w:val="Date"/>
                    </w:pPr>
                    <w:r>
                      <w:t>August 2017-</w:t>
                    </w:r>
                  </w:p>
                </w:tc>
                <w:tc>
                  <w:tcPr>
                    <w:tcW w:w="4087" w:type="pct"/>
                  </w:tcPr>
                  <w:p w:rsidR="00890501" w:rsidRDefault="00F54814" w:rsidP="00522D00">
                    <w:pPr>
                      <w:pStyle w:val="Subsection"/>
                    </w:pPr>
                    <w:r>
                      <w:t xml:space="preserve">Bachelor of Science, </w:t>
                    </w:r>
                    <w:r>
                      <w:rPr>
                        <w:i/>
                      </w:rPr>
                      <w:t>University of Wisconsin</w:t>
                    </w:r>
                    <w:r w:rsidR="008F66E1">
                      <w:rPr>
                        <w:i/>
                      </w:rPr>
                      <w:t xml:space="preserve"> </w:t>
                    </w:r>
                    <w:r w:rsidR="0054652D">
                      <w:rPr>
                        <w:i/>
                      </w:rPr>
                      <w:t>- Madison</w:t>
                    </w:r>
                  </w:p>
                </w:tc>
              </w:tr>
            </w:sdtContent>
          </w:sdt>
        </w:sdtContent>
      </w:sdt>
    </w:tbl>
    <w:p w:rsidR="00890501" w:rsidRDefault="00890501"/>
    <w:sectPr w:rsidR="00890501">
      <w:footerReference w:type="default" r:id="rId8"/>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23B" w:rsidRDefault="008C723B">
      <w:pPr>
        <w:spacing w:after="0"/>
      </w:pPr>
      <w:r>
        <w:separator/>
      </w:r>
    </w:p>
    <w:p w:rsidR="008C723B" w:rsidRDefault="008C723B"/>
  </w:endnote>
  <w:endnote w:type="continuationSeparator" w:id="0">
    <w:p w:rsidR="008C723B" w:rsidRDefault="008C723B">
      <w:pPr>
        <w:spacing w:after="0"/>
      </w:pPr>
      <w:r>
        <w:continuationSeparator/>
      </w:r>
    </w:p>
    <w:p w:rsidR="008C723B" w:rsidRDefault="008C72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sha">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A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600" w:rsidRDefault="00511600">
    <w:pPr>
      <w:pStyle w:val="Footer"/>
    </w:pPr>
    <w:r>
      <w:t xml:space="preserve">Page </w:t>
    </w:r>
    <w:r>
      <w:rPr>
        <w:noProof w:val="0"/>
      </w:rPr>
      <w:fldChar w:fldCharType="begin"/>
    </w:r>
    <w:r>
      <w:instrText xml:space="preserve"> PAGE   \* MERGEFORMAT </w:instrText>
    </w:r>
    <w:r>
      <w:rPr>
        <w:noProof w:val="0"/>
      </w:rPr>
      <w:fldChar w:fldCharType="separate"/>
    </w:r>
    <w:r w:rsidR="008510E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23B" w:rsidRDefault="008C723B">
      <w:pPr>
        <w:spacing w:after="0"/>
      </w:pPr>
      <w:r>
        <w:separator/>
      </w:r>
    </w:p>
    <w:p w:rsidR="008C723B" w:rsidRDefault="008C723B"/>
  </w:footnote>
  <w:footnote w:type="continuationSeparator" w:id="0">
    <w:p w:rsidR="008C723B" w:rsidRDefault="008C723B">
      <w:pPr>
        <w:spacing w:after="0"/>
      </w:pPr>
      <w:r>
        <w:continuationSeparator/>
      </w:r>
    </w:p>
    <w:p w:rsidR="008C723B" w:rsidRDefault="008C723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C0E41E4"/>
    <w:lvl w:ilvl="0">
      <w:start w:val="1"/>
      <w:numFmt w:val="bullet"/>
      <w:lvlText w:val="·"/>
      <w:lvlJc w:val="left"/>
      <w:pPr>
        <w:tabs>
          <w:tab w:val="num" w:pos="144"/>
        </w:tabs>
        <w:ind w:left="144" w:hanging="144"/>
      </w:pPr>
      <w:rPr>
        <w:rFonts w:ascii="Cambria" w:hAnsi="Cambria" w:hint="default"/>
      </w:rPr>
    </w:lvl>
  </w:abstractNum>
  <w:abstractNum w:abstractNumId="1"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E2"/>
    <w:rsid w:val="000700F0"/>
    <w:rsid w:val="000C20A7"/>
    <w:rsid w:val="00183063"/>
    <w:rsid w:val="001D4DDA"/>
    <w:rsid w:val="0020310A"/>
    <w:rsid w:val="002C66D9"/>
    <w:rsid w:val="002D049C"/>
    <w:rsid w:val="00484ED1"/>
    <w:rsid w:val="00511600"/>
    <w:rsid w:val="00522D00"/>
    <w:rsid w:val="0054652D"/>
    <w:rsid w:val="00712541"/>
    <w:rsid w:val="00775CE2"/>
    <w:rsid w:val="007F3CBB"/>
    <w:rsid w:val="008510E6"/>
    <w:rsid w:val="008822EC"/>
    <w:rsid w:val="00890501"/>
    <w:rsid w:val="008C723B"/>
    <w:rsid w:val="008F66E1"/>
    <w:rsid w:val="00966401"/>
    <w:rsid w:val="00AD446A"/>
    <w:rsid w:val="00BD53FE"/>
    <w:rsid w:val="00C13E8D"/>
    <w:rsid w:val="00C94428"/>
    <w:rsid w:val="00CA611F"/>
    <w:rsid w:val="00D064C2"/>
    <w:rsid w:val="00E6115A"/>
    <w:rsid w:val="00F54814"/>
    <w:rsid w:val="00FE6E7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DFA8"/>
  <w15:chartTrackingRefBased/>
  <w15:docId w15:val="{1F24FC8D-916B-47EB-A654-ACC52951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19"/>
        <w:lang w:val="en-US" w:eastAsia="ja-JP" w:bidi="ar-SA"/>
      </w:rPr>
    </w:rPrDefault>
    <w:pPrDefault>
      <w:pPr>
        <w:spacing w:after="100"/>
        <w:ind w:right="57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color w:val="858585" w:themeColor="accent2" w:themeShade="BF"/>
      <w:kern w:val="28"/>
      <w:sz w:val="64"/>
    </w:rPr>
  </w:style>
  <w:style w:type="character" w:customStyle="1" w:styleId="TitleChar">
    <w:name w:val="Title Char"/>
    <w:basedOn w:val="DefaultParagraphFont"/>
    <w:link w:val="Title"/>
    <w:uiPriority w:val="2"/>
    <w:rPr>
      <w:rFonts w:asciiTheme="majorHAnsi" w:eastAsiaTheme="majorEastAsia" w:hAnsiTheme="majorHAnsi" w:cstheme="majorBidi"/>
      <w:caps/>
      <w:color w:val="858585" w:themeColor="accent2" w:themeShade="BF"/>
      <w:kern w:val="28"/>
      <w:sz w:val="64"/>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pPr>
      <w:numPr>
        <w:numId w:val="5"/>
      </w:numPr>
    </w:pPr>
  </w:style>
  <w:style w:type="paragraph" w:customStyle="1" w:styleId="Subsection">
    <w:name w:val="Subsection"/>
    <w:basedOn w:val="Normal"/>
    <w:uiPriority w:val="1"/>
    <w:qFormat/>
    <w:pPr>
      <w:spacing w:after="120"/>
    </w:pPr>
    <w:rPr>
      <w:color w:val="000000" w:themeColor="text1"/>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qFormat/>
    <w:pPr>
      <w:spacing w:after="120"/>
      <w:ind w:right="144"/>
    </w:pPr>
    <w:rPr>
      <w:color w:val="000000" w:themeColor="text1"/>
    </w:rPr>
  </w:style>
  <w:style w:type="character" w:customStyle="1" w:styleId="DateChar">
    <w:name w:val="Date Char"/>
    <w:basedOn w:val="DefaultParagraphFont"/>
    <w:link w:val="Date"/>
    <w:uiPriority w:val="1"/>
    <w:rPr>
      <w:color w:val="000000" w:themeColor="text1"/>
    </w:rPr>
  </w:style>
  <w:style w:type="character" w:styleId="Emphasis">
    <w:name w:val="Emphasis"/>
    <w:basedOn w:val="DefaultParagraphFont"/>
    <w:uiPriority w:val="2"/>
    <w:unhideWhenUsed/>
    <w:qFormat/>
    <w:rPr>
      <w:i/>
      <w:iCs/>
      <w:color w:val="404040" w:themeColor="text1" w:themeTint="BF"/>
    </w:rPr>
  </w:style>
  <w:style w:type="paragraph" w:customStyle="1" w:styleId="ContactInfo">
    <w:name w:val="Contact Info"/>
    <w:basedOn w:val="Normal"/>
    <w:uiPriority w:val="1"/>
    <w:qFormat/>
    <w:pPr>
      <w:spacing w:after="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ksham%20Badyal\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A08AB8AA3540DF86485A727A92C228"/>
        <w:category>
          <w:name w:val="General"/>
          <w:gallery w:val="placeholder"/>
        </w:category>
        <w:types>
          <w:type w:val="bbPlcHdr"/>
        </w:types>
        <w:behaviors>
          <w:behavior w:val="content"/>
        </w:behaviors>
        <w:guid w:val="{18502094-968A-4841-ABC7-ADB305E5E553}"/>
      </w:docPartPr>
      <w:docPartBody>
        <w:p w:rsidR="00F7336B" w:rsidRDefault="00125D6B">
          <w:pPr>
            <w:pStyle w:val="F4A08AB8AA3540DF86485A727A92C228"/>
          </w:pPr>
          <w:r>
            <w:t>[Your Name]</w:t>
          </w:r>
        </w:p>
      </w:docPartBody>
    </w:docPart>
    <w:docPart>
      <w:docPartPr>
        <w:name w:val="CBF3C1459A7B4172AB9811DABCFFBD57"/>
        <w:category>
          <w:name w:val="General"/>
          <w:gallery w:val="placeholder"/>
        </w:category>
        <w:types>
          <w:type w:val="bbPlcHdr"/>
        </w:types>
        <w:behaviors>
          <w:behavior w:val="content"/>
        </w:behaviors>
        <w:guid w:val="{3A84EE82-6CF4-43D8-8AD3-12A540114897}"/>
      </w:docPartPr>
      <w:docPartBody>
        <w:p w:rsidR="00F7336B" w:rsidRDefault="00125D6B">
          <w:pPr>
            <w:pStyle w:val="CBF3C1459A7B4172AB9811DABCFFBD57"/>
          </w:pPr>
          <w:r>
            <w:rPr>
              <w:rStyle w:val="PlaceholderText"/>
            </w:rPr>
            <w:t>Enter any content that you want to repeat, including other content controls. You can also insert this control around table rows in order to repeat parts of a table.</w:t>
          </w:r>
        </w:p>
      </w:docPartBody>
    </w:docPart>
    <w:docPart>
      <w:docPartPr>
        <w:name w:val="DA081A8B53B442AD9A2AF4D082EE7B7C"/>
        <w:category>
          <w:name w:val="General"/>
          <w:gallery w:val="placeholder"/>
        </w:category>
        <w:types>
          <w:type w:val="bbPlcHdr"/>
        </w:types>
        <w:behaviors>
          <w:behavior w:val="content"/>
        </w:behaviors>
        <w:guid w:val="{A1938971-5C49-4463-A73C-3A87090191CD}"/>
      </w:docPartPr>
      <w:docPartBody>
        <w:p w:rsidR="00C9320E" w:rsidRDefault="005E0478" w:rsidP="005E0478">
          <w:pPr>
            <w:pStyle w:val="DA081A8B53B442AD9A2AF4D082EE7B7C"/>
          </w:pPr>
          <w:r>
            <w:rPr>
              <w:rStyle w:val="PlaceholderText"/>
            </w:rPr>
            <w:t>Enter any content that you want to repeat, including other content controls. You can also insert this control around table rows in order to repeat parts of a table.</w:t>
          </w:r>
        </w:p>
      </w:docPartBody>
    </w:docPart>
    <w:docPart>
      <w:docPartPr>
        <w:name w:val="25615531106C4DB2B0CA799D8FC3272F"/>
        <w:category>
          <w:name w:val="General"/>
          <w:gallery w:val="placeholder"/>
        </w:category>
        <w:types>
          <w:type w:val="bbPlcHdr"/>
        </w:types>
        <w:behaviors>
          <w:behavior w:val="content"/>
        </w:behaviors>
        <w:guid w:val="{F563B089-E6EA-460E-B5B3-DCC85D421DB5}"/>
      </w:docPartPr>
      <w:docPartBody>
        <w:p w:rsidR="00C9320E" w:rsidRDefault="005E0478" w:rsidP="005E0478">
          <w:pPr>
            <w:pStyle w:val="25615531106C4DB2B0CA799D8FC3272F"/>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sha">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6B"/>
    <w:rsid w:val="000C763C"/>
    <w:rsid w:val="00125D6B"/>
    <w:rsid w:val="002A4CDC"/>
    <w:rsid w:val="0033772C"/>
    <w:rsid w:val="00515B7E"/>
    <w:rsid w:val="005E0478"/>
    <w:rsid w:val="008E155A"/>
    <w:rsid w:val="00A2124C"/>
    <w:rsid w:val="00BA3143"/>
    <w:rsid w:val="00C16E9A"/>
    <w:rsid w:val="00C9320E"/>
    <w:rsid w:val="00F7336B"/>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A08AB8AA3540DF86485A727A92C228">
    <w:name w:val="F4A08AB8AA3540DF86485A727A92C228"/>
  </w:style>
  <w:style w:type="paragraph" w:customStyle="1" w:styleId="B7390906874141E6BB91A156F4839C17">
    <w:name w:val="B7390906874141E6BB91A156F4839C17"/>
  </w:style>
  <w:style w:type="paragraph" w:customStyle="1" w:styleId="E27EC153AC524FF693F4BEF12DCD1A7E">
    <w:name w:val="E27EC153AC524FF693F4BEF12DCD1A7E"/>
  </w:style>
  <w:style w:type="paragraph" w:customStyle="1" w:styleId="8506AC1705544B26965711817BE133C4">
    <w:name w:val="8506AC1705544B26965711817BE133C4"/>
  </w:style>
  <w:style w:type="paragraph" w:customStyle="1" w:styleId="16AE5A3FB3DF4DFC80E62F05F2C837C3">
    <w:name w:val="16AE5A3FB3DF4DFC80E62F05F2C837C3"/>
  </w:style>
  <w:style w:type="paragraph" w:customStyle="1" w:styleId="8753CEF682A44AD885533D395C790C9C">
    <w:name w:val="8753CEF682A44AD885533D395C790C9C"/>
  </w:style>
  <w:style w:type="character" w:styleId="PlaceholderText">
    <w:name w:val="Placeholder Text"/>
    <w:basedOn w:val="DefaultParagraphFont"/>
    <w:uiPriority w:val="99"/>
    <w:semiHidden/>
    <w:rsid w:val="005E0478"/>
    <w:rPr>
      <w:color w:val="808080"/>
    </w:rPr>
  </w:style>
  <w:style w:type="paragraph" w:customStyle="1" w:styleId="CBF3C1459A7B4172AB9811DABCFFBD57">
    <w:name w:val="CBF3C1459A7B4172AB9811DABCFFBD57"/>
  </w:style>
  <w:style w:type="paragraph" w:customStyle="1" w:styleId="4288006E8FB04F74853D2FF3EF48EDE8">
    <w:name w:val="4288006E8FB04F74853D2FF3EF48EDE8"/>
  </w:style>
  <w:style w:type="paragraph" w:customStyle="1" w:styleId="EDB1B5D7A65747948856B8BE030E5554">
    <w:name w:val="EDB1B5D7A65747948856B8BE030E5554"/>
  </w:style>
  <w:style w:type="paragraph" w:customStyle="1" w:styleId="83A2B131DAF5450EBF0ADA4E3A3EE4E8">
    <w:name w:val="83A2B131DAF5450EBF0ADA4E3A3EE4E8"/>
  </w:style>
  <w:style w:type="character" w:styleId="Emphasis">
    <w:name w:val="Emphasis"/>
    <w:basedOn w:val="DefaultParagraphFont"/>
    <w:uiPriority w:val="2"/>
    <w:unhideWhenUsed/>
    <w:qFormat/>
    <w:rPr>
      <w:i/>
      <w:iCs/>
      <w:color w:val="404040" w:themeColor="text1" w:themeTint="BF"/>
    </w:rPr>
  </w:style>
  <w:style w:type="paragraph" w:customStyle="1" w:styleId="56EE506BF5314356B36CFC8E763FD8A3">
    <w:name w:val="56EE506BF5314356B36CFC8E763FD8A3"/>
  </w:style>
  <w:style w:type="paragraph" w:customStyle="1" w:styleId="5EF75FAA75C1441B8EB4338A6C7012A7">
    <w:name w:val="5EF75FAA75C1441B8EB4338A6C7012A7"/>
  </w:style>
  <w:style w:type="paragraph" w:customStyle="1" w:styleId="19D50D3030F44432B67BD2773B29BDC5">
    <w:name w:val="19D50D3030F44432B67BD2773B29BDC5"/>
  </w:style>
  <w:style w:type="paragraph" w:customStyle="1" w:styleId="79269507649C4ECA8A326F7DE0EC35C8">
    <w:name w:val="79269507649C4ECA8A326F7DE0EC35C8"/>
  </w:style>
  <w:style w:type="paragraph" w:customStyle="1" w:styleId="1B9729611B94461980A255351B61662F">
    <w:name w:val="1B9729611B94461980A255351B61662F"/>
    <w:rsid w:val="00515B7E"/>
  </w:style>
  <w:style w:type="paragraph" w:customStyle="1" w:styleId="DAB96B9CBF56469E92893337C8E76E64">
    <w:name w:val="DAB96B9CBF56469E92893337C8E76E64"/>
    <w:rsid w:val="00515B7E"/>
  </w:style>
  <w:style w:type="paragraph" w:customStyle="1" w:styleId="4F6645C38F934951AE8416F12E3BA7E3">
    <w:name w:val="4F6645C38F934951AE8416F12E3BA7E3"/>
    <w:rsid w:val="00C16E9A"/>
  </w:style>
  <w:style w:type="paragraph" w:customStyle="1" w:styleId="91A48CFC32EB47FC9BCC607B225E91D0">
    <w:name w:val="91A48CFC32EB47FC9BCC607B225E91D0"/>
    <w:rsid w:val="00C16E9A"/>
  </w:style>
  <w:style w:type="paragraph" w:customStyle="1" w:styleId="5F4C9141B074453FB38839E1CD6B496F">
    <w:name w:val="5F4C9141B074453FB38839E1CD6B496F"/>
    <w:rsid w:val="00C16E9A"/>
  </w:style>
  <w:style w:type="paragraph" w:customStyle="1" w:styleId="4C6B8338723140B680AFE95B7F681032">
    <w:name w:val="4C6B8338723140B680AFE95B7F681032"/>
    <w:rsid w:val="00C16E9A"/>
  </w:style>
  <w:style w:type="paragraph" w:customStyle="1" w:styleId="6D8F23C4F7A8445BA06CF9B8B7F5A366">
    <w:name w:val="6D8F23C4F7A8445BA06CF9B8B7F5A366"/>
    <w:rsid w:val="00C16E9A"/>
  </w:style>
  <w:style w:type="paragraph" w:customStyle="1" w:styleId="F95AA692D30B4A3D8304575B6EC91A17">
    <w:name w:val="F95AA692D30B4A3D8304575B6EC91A17"/>
    <w:rsid w:val="00C16E9A"/>
  </w:style>
  <w:style w:type="paragraph" w:customStyle="1" w:styleId="E6DEBEA46EAC455BB16609AA6B7452C4">
    <w:name w:val="E6DEBEA46EAC455BB16609AA6B7452C4"/>
    <w:rsid w:val="00C16E9A"/>
  </w:style>
  <w:style w:type="paragraph" w:customStyle="1" w:styleId="911A53FBDBA84288B287ECC6E7CE0EF0">
    <w:name w:val="911A53FBDBA84288B287ECC6E7CE0EF0"/>
    <w:rsid w:val="00C16E9A"/>
  </w:style>
  <w:style w:type="paragraph" w:customStyle="1" w:styleId="34E3A9EC7A5541E89F2E0AD11A268BEF">
    <w:name w:val="34E3A9EC7A5541E89F2E0AD11A268BEF"/>
    <w:rsid w:val="00C16E9A"/>
  </w:style>
  <w:style w:type="paragraph" w:customStyle="1" w:styleId="0E53CA6DB0E540BA96D97991111D8F1F">
    <w:name w:val="0E53CA6DB0E540BA96D97991111D8F1F"/>
    <w:rsid w:val="00C16E9A"/>
  </w:style>
  <w:style w:type="paragraph" w:customStyle="1" w:styleId="839C1CAEF1A743EAB229F58B41047641">
    <w:name w:val="839C1CAEF1A743EAB229F58B41047641"/>
    <w:rsid w:val="00C16E9A"/>
  </w:style>
  <w:style w:type="paragraph" w:customStyle="1" w:styleId="9BFA53578E12403797FA148D6AAB3199">
    <w:name w:val="9BFA53578E12403797FA148D6AAB3199"/>
    <w:rsid w:val="00C16E9A"/>
  </w:style>
  <w:style w:type="paragraph" w:customStyle="1" w:styleId="74854559B5234DDC8B55BC4ACFDB930A">
    <w:name w:val="74854559B5234DDC8B55BC4ACFDB930A"/>
    <w:rsid w:val="00C16E9A"/>
  </w:style>
  <w:style w:type="paragraph" w:customStyle="1" w:styleId="0AB186A439FA4F9FB542B124868D9255">
    <w:name w:val="0AB186A439FA4F9FB542B124868D9255"/>
    <w:rsid w:val="00C16E9A"/>
  </w:style>
  <w:style w:type="paragraph" w:customStyle="1" w:styleId="79D59649065142DC89647B1331A19CF5">
    <w:name w:val="79D59649065142DC89647B1331A19CF5"/>
    <w:rsid w:val="00C16E9A"/>
  </w:style>
  <w:style w:type="paragraph" w:customStyle="1" w:styleId="20DD272A0A4D437BB2099643A57532C8">
    <w:name w:val="20DD272A0A4D437BB2099643A57532C8"/>
    <w:rsid w:val="00C16E9A"/>
  </w:style>
  <w:style w:type="paragraph" w:customStyle="1" w:styleId="077C162EEAB04A65816CF27E5275DFE8">
    <w:name w:val="077C162EEAB04A65816CF27E5275DFE8"/>
    <w:rsid w:val="00C16E9A"/>
  </w:style>
  <w:style w:type="paragraph" w:customStyle="1" w:styleId="1A99D549C8C64E2AA3F099935BE981DB">
    <w:name w:val="1A99D549C8C64E2AA3F099935BE981DB"/>
    <w:rsid w:val="00C16E9A"/>
  </w:style>
  <w:style w:type="paragraph" w:customStyle="1" w:styleId="894CEB8F0A9F42B896FB861F8732F87A">
    <w:name w:val="894CEB8F0A9F42B896FB861F8732F87A"/>
    <w:rsid w:val="00C16E9A"/>
  </w:style>
  <w:style w:type="paragraph" w:customStyle="1" w:styleId="A38E581D09C349D4B483DD46E721324D">
    <w:name w:val="A38E581D09C349D4B483DD46E721324D"/>
    <w:rsid w:val="00C16E9A"/>
  </w:style>
  <w:style w:type="paragraph" w:customStyle="1" w:styleId="76E8E7BB19554FF78D4B0741CF46AC2D">
    <w:name w:val="76E8E7BB19554FF78D4B0741CF46AC2D"/>
    <w:rsid w:val="00C16E9A"/>
  </w:style>
  <w:style w:type="paragraph" w:customStyle="1" w:styleId="20571D0867914E2491CDB93E37BACEFE">
    <w:name w:val="20571D0867914E2491CDB93E37BACEFE"/>
    <w:rsid w:val="00C16E9A"/>
  </w:style>
  <w:style w:type="paragraph" w:customStyle="1" w:styleId="BAE55648789A48DD80C4E5D1F4CB25E0">
    <w:name w:val="BAE55648789A48DD80C4E5D1F4CB25E0"/>
    <w:rsid w:val="00C16E9A"/>
  </w:style>
  <w:style w:type="paragraph" w:customStyle="1" w:styleId="67C03899A2214816B6ACC07ADCE551F7">
    <w:name w:val="67C03899A2214816B6ACC07ADCE551F7"/>
    <w:rsid w:val="00C16E9A"/>
  </w:style>
  <w:style w:type="paragraph" w:customStyle="1" w:styleId="B53B3AB812444E3BB8813E1F550A37EB">
    <w:name w:val="B53B3AB812444E3BB8813E1F550A37EB"/>
    <w:rsid w:val="005E0478"/>
  </w:style>
  <w:style w:type="paragraph" w:customStyle="1" w:styleId="539AF2DDD13C45EE86C95070CEC0EB5B">
    <w:name w:val="539AF2DDD13C45EE86C95070CEC0EB5B"/>
    <w:rsid w:val="005E0478"/>
  </w:style>
  <w:style w:type="paragraph" w:customStyle="1" w:styleId="DA081A8B53B442AD9A2AF4D082EE7B7C">
    <w:name w:val="DA081A8B53B442AD9A2AF4D082EE7B7C"/>
    <w:rsid w:val="005E0478"/>
  </w:style>
  <w:style w:type="paragraph" w:customStyle="1" w:styleId="25615531106C4DB2B0CA799D8FC3272F">
    <w:name w:val="25615531106C4DB2B0CA799D8FC3272F"/>
    <w:rsid w:val="005E04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Template>
  <TotalTime>28</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Saksham Badyal</dc:creator>
  <cp:keywords/>
  <cp:lastModifiedBy>Badger, Bucky</cp:lastModifiedBy>
  <cp:revision>5</cp:revision>
  <dcterms:created xsi:type="dcterms:W3CDTF">2017-10-03T18:39:00Z</dcterms:created>
  <dcterms:modified xsi:type="dcterms:W3CDTF">2017-10-03T19:26:00Z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TC029194649991</vt:lpwstr>
  </property>
</Properties>
</file>